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3A041550" w:rsidR="00B41644" w:rsidRDefault="006C6771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11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5D475AC1" w:rsidR="00B41644" w:rsidRDefault="006C6771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111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C6BD1" w14:textId="77777777" w:rsidR="004B7239" w:rsidRDefault="004B7239" w:rsidP="00B41644">
      <w:pPr>
        <w:spacing w:after="0" w:line="240" w:lineRule="auto"/>
      </w:pPr>
      <w:r>
        <w:separator/>
      </w:r>
    </w:p>
  </w:endnote>
  <w:endnote w:type="continuationSeparator" w:id="0">
    <w:p w14:paraId="084F0CD1" w14:textId="77777777" w:rsidR="004B7239" w:rsidRDefault="004B7239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5EE8D" w14:textId="77777777" w:rsidR="006C6771" w:rsidRDefault="006C6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1D23025B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6C6771">
      <w:rPr>
        <w:lang w:val="en-US"/>
      </w:rPr>
      <w:t>10-Jul-2018 11:57:08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0EB24" w14:textId="77777777" w:rsidR="006C6771" w:rsidRDefault="006C6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8DC89" w14:textId="77777777" w:rsidR="004B7239" w:rsidRDefault="004B7239" w:rsidP="00B41644">
      <w:pPr>
        <w:spacing w:after="0" w:line="240" w:lineRule="auto"/>
      </w:pPr>
      <w:r>
        <w:separator/>
      </w:r>
    </w:p>
  </w:footnote>
  <w:footnote w:type="continuationSeparator" w:id="0">
    <w:p w14:paraId="1277A396" w14:textId="77777777" w:rsidR="004B7239" w:rsidRDefault="004B7239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7E1C4" w14:textId="77777777" w:rsidR="006C6771" w:rsidRDefault="006C6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176F5B46" w:rsidR="00F26D42" w:rsidRPr="00F26D42" w:rsidRDefault="006C6771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FBCEA" w14:textId="77777777" w:rsidR="006C6771" w:rsidRDefault="006C67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275B17"/>
    <w:rsid w:val="00404286"/>
    <w:rsid w:val="00472FC2"/>
    <w:rsid w:val="004B7239"/>
    <w:rsid w:val="00601DBC"/>
    <w:rsid w:val="006C6771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Example</Template>
  <TotalTime>0</TotalTime>
  <Pages>1</Pages>
  <Words>2</Words>
  <Characters>15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2018-07-10T03:57:00Z</dcterms:created>
  <dcterms:modified xsi:type="dcterms:W3CDTF">2018-07-10T03:57:00Z</dcterms:modified>
</cp:coreProperties>
</file>